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E30B6C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61DCA04" w14:textId="6EE8F5F1" w:rsidR="001B2ABD" w:rsidRDefault="000322C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A3021AC" wp14:editId="17DE56CF">
                  <wp:extent cx="1567716" cy="2054041"/>
                  <wp:effectExtent l="0" t="0" r="0" b="3810"/>
                  <wp:docPr id="29410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10412" name="Picture 2941041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218" cy="213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FDBD29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D11F691" w14:textId="77777777" w:rsidR="000322CA" w:rsidRDefault="000322CA" w:rsidP="000322CA">
            <w:pPr>
              <w:pStyle w:val="Title"/>
            </w:pPr>
            <w:r>
              <w:t>SANDHIYA R</w:t>
            </w:r>
          </w:p>
          <w:p w14:paraId="4DF57FB2" w14:textId="76934754" w:rsidR="001B2ABD" w:rsidRDefault="000322CA" w:rsidP="000322CA">
            <w:pPr>
              <w:pStyle w:val="Title"/>
            </w:pPr>
            <w:r w:rsidRPr="00FA36A1">
              <w:rPr>
                <w:w w:val="87"/>
              </w:rPr>
              <w:t>DOB:24.10.2005</w:t>
            </w:r>
          </w:p>
        </w:tc>
      </w:tr>
      <w:tr w:rsidR="001B2ABD" w14:paraId="74E9F343" w14:textId="77777777" w:rsidTr="001B2ABD">
        <w:tc>
          <w:tcPr>
            <w:tcW w:w="3600" w:type="dxa"/>
          </w:tcPr>
          <w:sdt>
            <w:sdtPr>
              <w:id w:val="831486496"/>
              <w:placeholder>
                <w:docPart w:val="66856B1AAD1340AAB8D46E8970DA9A16"/>
              </w:placeholder>
              <w:temporary/>
              <w:showingPlcHdr/>
              <w15:appearance w15:val="hidden"/>
            </w:sdtPr>
            <w:sdtContent>
              <w:p w14:paraId="72DC5888" w14:textId="77777777" w:rsidR="000322CA" w:rsidRPr="00CB0055" w:rsidRDefault="000322CA" w:rsidP="000322CA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964303834"/>
              <w:placeholder>
                <w:docPart w:val="C273C41177C047928654C92097EDA863"/>
              </w:placeholder>
              <w:temporary/>
              <w:showingPlcHdr/>
              <w15:appearance w15:val="hidden"/>
            </w:sdtPr>
            <w:sdtContent>
              <w:p w14:paraId="0A3D41A3" w14:textId="77777777" w:rsidR="000322CA" w:rsidRDefault="000322CA" w:rsidP="000322CA">
                <w:r w:rsidRPr="004D3011">
                  <w:t>PHONE:</w:t>
                </w:r>
              </w:p>
            </w:sdtContent>
          </w:sdt>
          <w:p w14:paraId="6B0BB0CD" w14:textId="77777777" w:rsidR="000322CA" w:rsidRDefault="000322CA" w:rsidP="000322CA">
            <w:r>
              <w:t>7418768124</w:t>
            </w:r>
          </w:p>
          <w:p w14:paraId="3A8A9738" w14:textId="77777777" w:rsidR="000322CA" w:rsidRDefault="000322CA" w:rsidP="000322CA"/>
          <w:p w14:paraId="71D804CD" w14:textId="77777777" w:rsidR="000322CA" w:rsidRDefault="000322CA" w:rsidP="000322CA"/>
          <w:sdt>
            <w:sdtPr>
              <w:id w:val="1459760774"/>
              <w:placeholder>
                <w:docPart w:val="2A1CB96F783C48FB82C81E4D91AD9BF0"/>
              </w:placeholder>
              <w:temporary/>
              <w:showingPlcHdr/>
              <w15:appearance w15:val="hidden"/>
            </w:sdtPr>
            <w:sdtContent>
              <w:p w14:paraId="073D14ED" w14:textId="77777777" w:rsidR="000322CA" w:rsidRDefault="000322CA" w:rsidP="000322CA">
                <w:r w:rsidRPr="004D3011">
                  <w:t>EMAIL:</w:t>
                </w:r>
              </w:p>
            </w:sdtContent>
          </w:sdt>
          <w:p w14:paraId="4D5883AA" w14:textId="77777777" w:rsidR="000322CA" w:rsidRDefault="000322CA" w:rsidP="000322CA">
            <w:r>
              <w:t>sandhiyarvk@gmail.com</w:t>
            </w:r>
          </w:p>
          <w:p w14:paraId="57BFFA1B" w14:textId="77777777" w:rsidR="000322CA" w:rsidRPr="00CB0055" w:rsidRDefault="000322CA" w:rsidP="000322CA">
            <w:pPr>
              <w:pStyle w:val="Heading3"/>
            </w:pPr>
            <w:r>
              <w:t>ACHIEVEMENTS</w:t>
            </w:r>
          </w:p>
          <w:p w14:paraId="7AEAC67B" w14:textId="77777777" w:rsidR="000322CA" w:rsidRDefault="000322CA" w:rsidP="000322CA">
            <w:r>
              <w:t>Project:</w:t>
            </w:r>
          </w:p>
          <w:p w14:paraId="1BCD535F" w14:textId="77777777" w:rsidR="000322CA" w:rsidRDefault="000322CA" w:rsidP="000322CA">
            <w:r w:rsidRPr="00BF6C75">
              <w:t>https://github.com/sandhiyarvk/projectwe</w:t>
            </w:r>
            <w:r>
              <w:t>b</w:t>
            </w:r>
          </w:p>
          <w:p w14:paraId="164CFE01" w14:textId="78807383" w:rsidR="004D3011" w:rsidRPr="004D3011" w:rsidRDefault="004D3011" w:rsidP="000322CA">
            <w:pPr>
              <w:pStyle w:val="Heading3"/>
            </w:pPr>
          </w:p>
        </w:tc>
        <w:tc>
          <w:tcPr>
            <w:tcW w:w="720" w:type="dxa"/>
          </w:tcPr>
          <w:p w14:paraId="22B91F7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8003CC184C0470BB923D27F24791660"/>
              </w:placeholder>
              <w:temporary/>
              <w:showingPlcHdr/>
              <w15:appearance w15:val="hidden"/>
            </w:sdtPr>
            <w:sdtEndPr/>
            <w:sdtContent>
              <w:p w14:paraId="32F8ED6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3698460" w14:textId="1A0CE21A" w:rsidR="004D3011" w:rsidRPr="004D3011" w:rsidRDefault="004D3011" w:rsidP="000322CA">
            <w:pPr>
              <w:pStyle w:val="Heading4"/>
            </w:pPr>
          </w:p>
          <w:p w14:paraId="679CECC7" w14:textId="77777777" w:rsidR="000322CA" w:rsidRDefault="000322CA" w:rsidP="000322CA">
            <w:pPr>
              <w:pStyle w:val="Heading4"/>
            </w:pPr>
            <w:r>
              <w:t>UNDERGRADUATE:</w:t>
            </w:r>
          </w:p>
          <w:p w14:paraId="0A346A75" w14:textId="77777777" w:rsidR="000322CA" w:rsidRPr="00237DFB" w:rsidRDefault="000322CA" w:rsidP="000322CA">
            <w:r>
              <w:t xml:space="preserve">Bachelor of Technology in Information </w:t>
            </w:r>
            <w:proofErr w:type="gramStart"/>
            <w:r>
              <w:t>Technology,SKCET</w:t>
            </w:r>
            <w:proofErr w:type="gramEnd"/>
            <w:r>
              <w:t>,Coimbatore-641008.</w:t>
            </w:r>
          </w:p>
          <w:p w14:paraId="17E4CE04" w14:textId="77777777" w:rsidR="000322CA" w:rsidRDefault="000322CA" w:rsidP="000322CA">
            <w:r w:rsidRPr="00237DFB">
              <w:rPr>
                <w:b/>
                <w:bCs/>
              </w:rPr>
              <w:t>CURRENT CGPA</w:t>
            </w:r>
            <w:r>
              <w:t>: 7.35</w:t>
            </w:r>
          </w:p>
          <w:p w14:paraId="3FC03C2E" w14:textId="77777777" w:rsidR="000322CA" w:rsidRDefault="000322CA" w:rsidP="000322CA">
            <w:pPr>
              <w:rPr>
                <w:b/>
                <w:bCs/>
              </w:rPr>
            </w:pPr>
          </w:p>
          <w:p w14:paraId="4CD18A8D" w14:textId="77777777" w:rsidR="000322CA" w:rsidRPr="00237DFB" w:rsidRDefault="000322CA" w:rsidP="000322CA">
            <w:pPr>
              <w:rPr>
                <w:b/>
                <w:bCs/>
              </w:rPr>
            </w:pPr>
            <w:r>
              <w:rPr>
                <w:b/>
                <w:bCs/>
              </w:rPr>
              <w:t>School:</w:t>
            </w:r>
          </w:p>
          <w:p w14:paraId="1DBD14E6" w14:textId="77777777" w:rsidR="000322CA" w:rsidRDefault="000322CA" w:rsidP="000322CA">
            <w:r>
              <w:t xml:space="preserve">Government higher secondary </w:t>
            </w:r>
            <w:proofErr w:type="spellStart"/>
            <w:proofErr w:type="gramStart"/>
            <w:r>
              <w:t>school,Villupuram</w:t>
            </w:r>
            <w:proofErr w:type="spellEnd"/>
            <w:proofErr w:type="gramEnd"/>
            <w:r>
              <w:t>.</w:t>
            </w:r>
          </w:p>
          <w:p w14:paraId="79D76E94" w14:textId="77777777" w:rsidR="000322CA" w:rsidRDefault="000322CA" w:rsidP="000322CA">
            <w:r>
              <w:rPr>
                <w:b/>
                <w:bCs/>
              </w:rPr>
              <w:t>Board</w:t>
            </w:r>
            <w:r>
              <w:t>: State Board</w:t>
            </w:r>
          </w:p>
          <w:p w14:paraId="58BA185A" w14:textId="77777777" w:rsidR="000322CA" w:rsidRDefault="000322CA" w:rsidP="000322CA">
            <w:pPr>
              <w:rPr>
                <w:b/>
                <w:bCs/>
              </w:rPr>
            </w:pPr>
            <w:r>
              <w:rPr>
                <w:b/>
                <w:bCs/>
              </w:rPr>
              <w:t>SSLc:80.5</w:t>
            </w:r>
          </w:p>
          <w:p w14:paraId="764526CF" w14:textId="77777777" w:rsidR="000322CA" w:rsidRDefault="000322CA" w:rsidP="000322CA">
            <w:pPr>
              <w:rPr>
                <w:b/>
                <w:bCs/>
              </w:rPr>
            </w:pPr>
          </w:p>
          <w:p w14:paraId="55EEC58A" w14:textId="77777777" w:rsidR="000322CA" w:rsidRPr="00237DFB" w:rsidRDefault="000322CA" w:rsidP="000322CA">
            <w:pPr>
              <w:rPr>
                <w:b/>
                <w:bCs/>
              </w:rPr>
            </w:pPr>
            <w:r>
              <w:rPr>
                <w:b/>
                <w:bCs/>
              </w:rPr>
              <w:t>School:</w:t>
            </w:r>
          </w:p>
          <w:p w14:paraId="441D202A" w14:textId="77777777" w:rsidR="000322CA" w:rsidRDefault="000322CA" w:rsidP="000322CA">
            <w:r>
              <w:t xml:space="preserve">S R Government Girls higher secondary </w:t>
            </w:r>
            <w:proofErr w:type="spellStart"/>
            <w:proofErr w:type="gramStart"/>
            <w:r>
              <w:t>school,Villupuram</w:t>
            </w:r>
            <w:proofErr w:type="spellEnd"/>
            <w:proofErr w:type="gramEnd"/>
            <w:r>
              <w:t>.</w:t>
            </w:r>
          </w:p>
          <w:p w14:paraId="2C67CDB7" w14:textId="77777777" w:rsidR="000322CA" w:rsidRDefault="000322CA" w:rsidP="000322CA">
            <w:r>
              <w:rPr>
                <w:b/>
                <w:bCs/>
              </w:rPr>
              <w:t>Board</w:t>
            </w:r>
            <w:r>
              <w:t>: State Board</w:t>
            </w:r>
          </w:p>
          <w:p w14:paraId="254BB2E2" w14:textId="77777777" w:rsidR="000322CA" w:rsidRPr="0089474B" w:rsidRDefault="000322CA" w:rsidP="000322CA">
            <w:pPr>
              <w:rPr>
                <w:b/>
                <w:bCs/>
              </w:rPr>
            </w:pPr>
            <w:r w:rsidRPr="0089474B">
              <w:rPr>
                <w:b/>
                <w:bCs/>
              </w:rPr>
              <w:t>HSC:</w:t>
            </w:r>
            <w:r>
              <w:rPr>
                <w:b/>
                <w:bCs/>
              </w:rPr>
              <w:t>92.83</w:t>
            </w:r>
          </w:p>
          <w:p w14:paraId="641A53ED" w14:textId="77777777" w:rsidR="000322CA" w:rsidRDefault="000322CA" w:rsidP="000322CA"/>
          <w:p w14:paraId="6112A468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 w:rsidRPr="0089474B">
              <w:rPr>
                <w:b/>
                <w:bCs/>
                <w:noProof/>
                <w:color w:val="000000" w:themeColor="text1"/>
              </w:rPr>
              <w:t>SKILLS</w:t>
            </w:r>
          </w:p>
          <w:p w14:paraId="233A068B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Soft Skills:</w:t>
            </w:r>
          </w:p>
          <w:p w14:paraId="0419D765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Problem Solving,LeaderShip.</w:t>
            </w:r>
          </w:p>
          <w:p w14:paraId="6E68E972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</w:p>
          <w:p w14:paraId="49D0BD9D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Languages And Tecnologies:</w:t>
            </w:r>
          </w:p>
          <w:p w14:paraId="68070BF8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C++,Java,HTML,reac js,Software Testing,Web Framework,ADP,Data Structure and Alogorithms.</w:t>
            </w:r>
          </w:p>
          <w:p w14:paraId="7163246C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</w:p>
          <w:p w14:paraId="037942B1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Cloud computing:</w:t>
            </w:r>
          </w:p>
          <w:p w14:paraId="5E0032BA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AWS-S3,EC2,VPC,EBS,Devops,Docker.</w:t>
            </w:r>
          </w:p>
          <w:p w14:paraId="48A6ECC6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Database:</w:t>
            </w:r>
          </w:p>
          <w:p w14:paraId="46D654A7" w14:textId="77777777" w:rsidR="000322CA" w:rsidRDefault="000322CA" w:rsidP="000322CA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Mysql.</w:t>
            </w:r>
          </w:p>
          <w:p w14:paraId="4A47F4A6" w14:textId="277A53A6" w:rsidR="000322CA" w:rsidRPr="000322CA" w:rsidRDefault="000322CA" w:rsidP="000322CA">
            <w:r>
              <w:rPr>
                <w:b/>
                <w:bCs/>
                <w:color w:val="FFFFFF" w:themeColor="background1"/>
              </w:rPr>
              <w:t>Cc++,</w:t>
            </w:r>
          </w:p>
          <w:p w14:paraId="5F59038C" w14:textId="3F3ECF01" w:rsidR="000322CA" w:rsidRPr="000322CA" w:rsidRDefault="000322CA" w:rsidP="000322CA">
            <w:pPr>
              <w:jc w:val="center"/>
            </w:pPr>
          </w:p>
        </w:tc>
      </w:tr>
    </w:tbl>
    <w:p w14:paraId="4E2656A3" w14:textId="77777777" w:rsidR="000322CA" w:rsidRDefault="000322CA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91EBE" w14:textId="77777777" w:rsidR="000322CA" w:rsidRDefault="000322CA" w:rsidP="000C45FF">
      <w:r>
        <w:separator/>
      </w:r>
    </w:p>
  </w:endnote>
  <w:endnote w:type="continuationSeparator" w:id="0">
    <w:p w14:paraId="23181738" w14:textId="77777777" w:rsidR="000322CA" w:rsidRDefault="000322C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23C3C" w14:textId="77777777" w:rsidR="000322CA" w:rsidRDefault="000322CA" w:rsidP="000C45FF">
      <w:r>
        <w:separator/>
      </w:r>
    </w:p>
  </w:footnote>
  <w:footnote w:type="continuationSeparator" w:id="0">
    <w:p w14:paraId="5B010C04" w14:textId="77777777" w:rsidR="000322CA" w:rsidRDefault="000322C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607F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BE6788" wp14:editId="1196B5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CA"/>
    <w:rsid w:val="000322C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A6328"/>
    <w:rsid w:val="00FB068F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0A0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h\AppData\Local\Microsoft\Office\16.0\DTS\en-IN%7b71FFBA6A-0C21-4FB6-AB1C-CDE5D9E22E07%7d\%7b2BD24105-478E-49CC-BC4C-AB47D3DA31B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003CC184C0470BB923D27F2479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16A81-9DFB-479F-B35D-5A54D91FC4F6}"/>
      </w:docPartPr>
      <w:docPartBody>
        <w:p w:rsidR="002E50AC" w:rsidRDefault="002E50AC">
          <w:pPr>
            <w:pStyle w:val="98003CC184C0470BB923D27F24791660"/>
          </w:pPr>
          <w:r w:rsidRPr="00036450">
            <w:t>EDUCATION</w:t>
          </w:r>
        </w:p>
      </w:docPartBody>
    </w:docPart>
    <w:docPart>
      <w:docPartPr>
        <w:name w:val="66856B1AAD1340AAB8D46E8970DA9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C78D2-39F5-4F41-A000-72A38C3D55EC}"/>
      </w:docPartPr>
      <w:docPartBody>
        <w:p w:rsidR="002E50AC" w:rsidRDefault="002E50AC" w:rsidP="002E50AC">
          <w:pPr>
            <w:pStyle w:val="66856B1AAD1340AAB8D46E8970DA9A16"/>
          </w:pPr>
          <w:r w:rsidRPr="00CB0055">
            <w:t>Contact</w:t>
          </w:r>
        </w:p>
      </w:docPartBody>
    </w:docPart>
    <w:docPart>
      <w:docPartPr>
        <w:name w:val="C273C41177C047928654C92097EDA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7A5B2-78F3-4884-9E01-4F2C2031D7E5}"/>
      </w:docPartPr>
      <w:docPartBody>
        <w:p w:rsidR="002E50AC" w:rsidRDefault="002E50AC" w:rsidP="002E50AC">
          <w:pPr>
            <w:pStyle w:val="C273C41177C047928654C92097EDA863"/>
          </w:pPr>
          <w:r w:rsidRPr="004D3011">
            <w:t>PHONE:</w:t>
          </w:r>
        </w:p>
      </w:docPartBody>
    </w:docPart>
    <w:docPart>
      <w:docPartPr>
        <w:name w:val="2A1CB96F783C48FB82C81E4D91AD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D105-54AF-4571-AB75-186A648915CD}"/>
      </w:docPartPr>
      <w:docPartBody>
        <w:p w:rsidR="002E50AC" w:rsidRDefault="002E50AC" w:rsidP="002E50AC">
          <w:pPr>
            <w:pStyle w:val="2A1CB96F783C48FB82C81E4D91AD9BF0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AC"/>
    <w:rsid w:val="002E50AC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F6EA4A7D94B5C9EF0F569D63D64A5">
    <w:name w:val="27CF6EA4A7D94B5C9EF0F569D63D64A5"/>
  </w:style>
  <w:style w:type="paragraph" w:customStyle="1" w:styleId="503C1F917F364856A700B76FD990C79D">
    <w:name w:val="503C1F917F364856A700B76FD990C79D"/>
  </w:style>
  <w:style w:type="paragraph" w:customStyle="1" w:styleId="5A91B952633A4F0EA8B6DE15ED8A0BD0">
    <w:name w:val="5A91B952633A4F0EA8B6DE15ED8A0BD0"/>
  </w:style>
  <w:style w:type="paragraph" w:customStyle="1" w:styleId="A7994ABEC82D4E4394BE281C1557C2EF">
    <w:name w:val="A7994ABEC82D4E4394BE281C1557C2EF"/>
  </w:style>
  <w:style w:type="paragraph" w:customStyle="1" w:styleId="E754D4B2B93E49B59DD695212E7C3DAB">
    <w:name w:val="E754D4B2B93E49B59DD695212E7C3DAB"/>
  </w:style>
  <w:style w:type="paragraph" w:customStyle="1" w:styleId="D9791F77959D47FE8AAA1E9430ABD650">
    <w:name w:val="D9791F77959D47FE8AAA1E9430ABD650"/>
  </w:style>
  <w:style w:type="paragraph" w:customStyle="1" w:styleId="0F4FE4E0B8B6475C8D91AABC270944CC">
    <w:name w:val="0F4FE4E0B8B6475C8D91AABC270944CC"/>
  </w:style>
  <w:style w:type="paragraph" w:customStyle="1" w:styleId="E640908C8DF249DD991D0A3932FBD1BB">
    <w:name w:val="E640908C8DF249DD991D0A3932FBD1BB"/>
  </w:style>
  <w:style w:type="paragraph" w:customStyle="1" w:styleId="37BDC97B1D6648F09F97F8BF20FEC9C2">
    <w:name w:val="37BDC97B1D6648F09F97F8BF20FEC9C2"/>
  </w:style>
  <w:style w:type="paragraph" w:customStyle="1" w:styleId="A2ED405A26B3483CA9F8655A1CB965F2">
    <w:name w:val="A2ED405A26B3483CA9F8655A1CB965F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0DEAEE294A04CE3B6826C99CF09DD61">
    <w:name w:val="00DEAEE294A04CE3B6826C99CF09DD61"/>
  </w:style>
  <w:style w:type="paragraph" w:customStyle="1" w:styleId="C3BEDF51890C41BB951B20A646B1587D">
    <w:name w:val="C3BEDF51890C41BB951B20A646B1587D"/>
  </w:style>
  <w:style w:type="paragraph" w:customStyle="1" w:styleId="E1DBD575BB414D9E88E050478FB0847E">
    <w:name w:val="E1DBD575BB414D9E88E050478FB0847E"/>
  </w:style>
  <w:style w:type="paragraph" w:customStyle="1" w:styleId="B0F3D5A0347747F9AE9B67BB8743C4DB">
    <w:name w:val="B0F3D5A0347747F9AE9B67BB8743C4DB"/>
  </w:style>
  <w:style w:type="paragraph" w:customStyle="1" w:styleId="EF01A8C58EE542148F25B04E0DE0FD0E">
    <w:name w:val="EF01A8C58EE542148F25B04E0DE0FD0E"/>
  </w:style>
  <w:style w:type="paragraph" w:customStyle="1" w:styleId="686B0666758A4337AC4C6D1F1BED7E02">
    <w:name w:val="686B0666758A4337AC4C6D1F1BED7E02"/>
  </w:style>
  <w:style w:type="paragraph" w:customStyle="1" w:styleId="98003CC184C0470BB923D27F24791660">
    <w:name w:val="98003CC184C0470BB923D27F24791660"/>
  </w:style>
  <w:style w:type="paragraph" w:customStyle="1" w:styleId="BF9D850714C94504BA92628311118F24">
    <w:name w:val="BF9D850714C94504BA92628311118F24"/>
  </w:style>
  <w:style w:type="paragraph" w:customStyle="1" w:styleId="A1FB4DC87A434DEDBF5C7693B3D839B1">
    <w:name w:val="A1FB4DC87A434DEDBF5C7693B3D839B1"/>
  </w:style>
  <w:style w:type="paragraph" w:customStyle="1" w:styleId="F8627512CC6741E9BBB4E559C3E6355B">
    <w:name w:val="F8627512CC6741E9BBB4E559C3E6355B"/>
  </w:style>
  <w:style w:type="paragraph" w:customStyle="1" w:styleId="15E39E7778A04FDABE969BDE2287E30F">
    <w:name w:val="15E39E7778A04FDABE969BDE2287E30F"/>
  </w:style>
  <w:style w:type="paragraph" w:customStyle="1" w:styleId="58F42CB1F61C442F95AE1DAEE3E523D8">
    <w:name w:val="58F42CB1F61C442F95AE1DAEE3E523D8"/>
  </w:style>
  <w:style w:type="paragraph" w:customStyle="1" w:styleId="77538C36C545451B9D8D5C18EE4B35E8">
    <w:name w:val="77538C36C545451B9D8D5C18EE4B35E8"/>
  </w:style>
  <w:style w:type="paragraph" w:customStyle="1" w:styleId="541D5AF51E7D41C49B015ED0E8873C73">
    <w:name w:val="541D5AF51E7D41C49B015ED0E8873C73"/>
  </w:style>
  <w:style w:type="paragraph" w:customStyle="1" w:styleId="110794254A25404D8ED5D04DADEA69F0">
    <w:name w:val="110794254A25404D8ED5D04DADEA69F0"/>
  </w:style>
  <w:style w:type="paragraph" w:customStyle="1" w:styleId="91D77A8F12FC42F49046E03F667BB644">
    <w:name w:val="91D77A8F12FC42F49046E03F667BB644"/>
  </w:style>
  <w:style w:type="paragraph" w:customStyle="1" w:styleId="C291E477C331456FACC8FEB7A94CD5A0">
    <w:name w:val="C291E477C331456FACC8FEB7A94CD5A0"/>
  </w:style>
  <w:style w:type="paragraph" w:customStyle="1" w:styleId="B310FDD710BE4C209E933717B8527D2A">
    <w:name w:val="B310FDD710BE4C209E933717B8527D2A"/>
  </w:style>
  <w:style w:type="paragraph" w:customStyle="1" w:styleId="102C686505C7478C915248EC7E445D50">
    <w:name w:val="102C686505C7478C915248EC7E445D50"/>
  </w:style>
  <w:style w:type="paragraph" w:customStyle="1" w:styleId="E2721D8D34424ABEB8EDEE392939BEF6">
    <w:name w:val="E2721D8D34424ABEB8EDEE392939BEF6"/>
  </w:style>
  <w:style w:type="paragraph" w:customStyle="1" w:styleId="5FFF795BAF194C5E98B2DA48CA590158">
    <w:name w:val="5FFF795BAF194C5E98B2DA48CA590158"/>
  </w:style>
  <w:style w:type="paragraph" w:customStyle="1" w:styleId="2C174CDA6141423F8D489062B069101B">
    <w:name w:val="2C174CDA6141423F8D489062B069101B"/>
  </w:style>
  <w:style w:type="paragraph" w:customStyle="1" w:styleId="A4E8DC7964284BC696BE1A0773B4AC4F">
    <w:name w:val="A4E8DC7964284BC696BE1A0773B4AC4F"/>
  </w:style>
  <w:style w:type="paragraph" w:customStyle="1" w:styleId="8E0EB4FF340F4A8DBDDDF071560B5A1D">
    <w:name w:val="8E0EB4FF340F4A8DBDDDF071560B5A1D"/>
  </w:style>
  <w:style w:type="paragraph" w:customStyle="1" w:styleId="FB4EC94BD0AD485B97A60CF0267368FE">
    <w:name w:val="FB4EC94BD0AD485B97A60CF0267368FE"/>
  </w:style>
  <w:style w:type="paragraph" w:customStyle="1" w:styleId="B9DD849AE7E644D4B658031FCC1F95C1">
    <w:name w:val="B9DD849AE7E644D4B658031FCC1F95C1"/>
  </w:style>
  <w:style w:type="paragraph" w:customStyle="1" w:styleId="2B077B573AD44383A2852DB5DE07ACE9">
    <w:name w:val="2B077B573AD44383A2852DB5DE07ACE9"/>
  </w:style>
  <w:style w:type="paragraph" w:customStyle="1" w:styleId="AD054F0CEBED4939AB5973C439CFEBEC">
    <w:name w:val="AD054F0CEBED4939AB5973C439CFEBEC"/>
  </w:style>
  <w:style w:type="paragraph" w:customStyle="1" w:styleId="0808B8DB88BA426482AB2541622317FF">
    <w:name w:val="0808B8DB88BA426482AB2541622317FF"/>
  </w:style>
  <w:style w:type="paragraph" w:customStyle="1" w:styleId="4F3B4DCE6D04486B9465FED15462EC60">
    <w:name w:val="4F3B4DCE6D04486B9465FED15462EC6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24EF6A8A48B04944AD0F6773F4FC4045">
    <w:name w:val="24EF6A8A48B04944AD0F6773F4FC4045"/>
  </w:style>
  <w:style w:type="paragraph" w:customStyle="1" w:styleId="66856B1AAD1340AAB8D46E8970DA9A16">
    <w:name w:val="66856B1AAD1340AAB8D46E8970DA9A16"/>
    <w:rsid w:val="002E50AC"/>
  </w:style>
  <w:style w:type="paragraph" w:customStyle="1" w:styleId="C273C41177C047928654C92097EDA863">
    <w:name w:val="C273C41177C047928654C92097EDA863"/>
    <w:rsid w:val="002E50AC"/>
  </w:style>
  <w:style w:type="paragraph" w:customStyle="1" w:styleId="2A1CB96F783C48FB82C81E4D91AD9BF0">
    <w:name w:val="2A1CB96F783C48FB82C81E4D91AD9BF0"/>
    <w:rsid w:val="002E50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{2BD24105-478E-49CC-BC4C-AB47D3DA31BE}tf00546271_win32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2024-06-29T13:12:00Z</dcterms:created>
  <dcterms:modified xsi:type="dcterms:W3CDTF">2024-06-29T13:17:00Z</dcterms:modified>
</cp:coreProperties>
</file>